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D25D1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11654711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Garibay García Carlos Mauricio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D25D1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1916648F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Domínguez Grajales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Xavier Emmanuel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D25D1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08F08B6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Martínez Miranda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Joselyn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D25D1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1B2B546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Domínguez Grajales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4E12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Xavier Emmanuel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BD25D1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&lt;El título debe ser breve y describir de las acciones y aplicaciones del proyecto&gt;</w:t>
            </w:r>
          </w:p>
        </w:tc>
      </w:tr>
      <w:tr w:rsidR="00BD25D1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E0DF1C9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D25D1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D25D1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D25D1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D25D1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D25D1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D25D1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D25D1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D25D1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D25D1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D25D1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1CB811EE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62F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Pr="00462FCF">
              <w:t xml:space="preserve"> </w:t>
            </w:r>
            <w:r w:rsidRPr="00462F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Contribuiremos de manera conjunta para satisfacer las necesidades y requerimientos del proyecto y lograr el objetivo común &gt;</w:t>
            </w:r>
          </w:p>
        </w:tc>
      </w:tr>
      <w:tr w:rsidR="00BD25D1" w:rsidRPr="00B73596" w14:paraId="02B90214" w14:textId="77777777" w:rsidTr="00B73596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D25D1" w:rsidRPr="00B73596" w14:paraId="1085F07B" w14:textId="77777777" w:rsidTr="00B73596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D25D1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D25D1" w:rsidRPr="00B73596" w:rsidRDefault="00BD25D1" w:rsidP="00BD25D1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7F15" w14:textId="77777777" w:rsidR="00A31822" w:rsidRDefault="00A31822">
      <w:r>
        <w:separator/>
      </w:r>
    </w:p>
  </w:endnote>
  <w:endnote w:type="continuationSeparator" w:id="0">
    <w:p w14:paraId="3884BF77" w14:textId="77777777" w:rsidR="00A31822" w:rsidRDefault="00A3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A31822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A31822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9B49" w14:textId="77777777" w:rsidR="00A31822" w:rsidRDefault="00A31822">
      <w:r>
        <w:rPr>
          <w:color w:val="000000"/>
        </w:rPr>
        <w:separator/>
      </w:r>
    </w:p>
  </w:footnote>
  <w:footnote w:type="continuationSeparator" w:id="0">
    <w:p w14:paraId="70AEA499" w14:textId="77777777" w:rsidR="00A31822" w:rsidRDefault="00A31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A31822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31822"/>
    <w:rsid w:val="00A91B34"/>
    <w:rsid w:val="00B508BB"/>
    <w:rsid w:val="00B52532"/>
    <w:rsid w:val="00B73596"/>
    <w:rsid w:val="00B77D5D"/>
    <w:rsid w:val="00BB72BB"/>
    <w:rsid w:val="00BD25D1"/>
    <w:rsid w:val="00C31ED0"/>
    <w:rsid w:val="00C657C4"/>
    <w:rsid w:val="00C8610F"/>
    <w:rsid w:val="00C94D1A"/>
    <w:rsid w:val="00D214CD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3</TotalTime>
  <Pages>3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Xavier Grajales</cp:lastModifiedBy>
  <cp:revision>2</cp:revision>
  <dcterms:created xsi:type="dcterms:W3CDTF">2021-11-03T21:23:00Z</dcterms:created>
  <dcterms:modified xsi:type="dcterms:W3CDTF">2021-11-03T21:23:00Z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